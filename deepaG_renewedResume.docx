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323B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C994F43" w14:textId="59313118" w:rsidR="00692703" w:rsidRPr="00D76B39" w:rsidRDefault="00D76B39" w:rsidP="00913946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Deepa</w:t>
            </w:r>
            <w:r w:rsidR="00692703" w:rsidRPr="00D76B39">
              <w:rPr>
                <w:sz w:val="32"/>
                <w:szCs w:val="32"/>
              </w:rPr>
              <w:t xml:space="preserve"> </w:t>
            </w:r>
            <w:r>
              <w:rPr>
                <w:rStyle w:val="IntenseEmphasis"/>
                <w:sz w:val="32"/>
                <w:szCs w:val="32"/>
              </w:rPr>
              <w:t>Gopalarathnam</w:t>
            </w:r>
          </w:p>
          <w:p w14:paraId="5082BF0A" w14:textId="372CD3FB" w:rsidR="00692703" w:rsidRPr="00CF1A49" w:rsidRDefault="00D76B39" w:rsidP="00913946">
            <w:pPr>
              <w:pStyle w:val="ContactInfo"/>
              <w:contextualSpacing w:val="0"/>
            </w:pPr>
            <w:r>
              <w:t xml:space="preserve">4029 Dolan </w:t>
            </w:r>
            <w:proofErr w:type="spellStart"/>
            <w:proofErr w:type="gramStart"/>
            <w:r>
              <w:t>Way,Westfield</w:t>
            </w:r>
            <w:proofErr w:type="spellEnd"/>
            <w:proofErr w:type="gramEnd"/>
            <w:r>
              <w:t xml:space="preserve"> ,Indiana-46074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552B6327A6C46D995BEB6E459F1B4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1-317-550-8155</w:t>
            </w:r>
          </w:p>
          <w:p w14:paraId="42E7CCA8" w14:textId="2CAB4887" w:rsidR="00692703" w:rsidRPr="00CF1A49" w:rsidRDefault="00D76B39" w:rsidP="00913946">
            <w:pPr>
              <w:pStyle w:val="ContactInfoEmphasis"/>
              <w:contextualSpacing w:val="0"/>
            </w:pPr>
            <w:r>
              <w:t>deepashankar1979@gmail.com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DE20E0347684193A57068D3FE18C6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www.linkedin.com/in/deepagopalarathnam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D4C294783744CFB8086C385AB716B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www.github.com/deepa-project</w:t>
            </w:r>
          </w:p>
        </w:tc>
      </w:tr>
      <w:tr w:rsidR="009571D8" w:rsidRPr="00CF1A49" w14:paraId="7C111DC2" w14:textId="77777777" w:rsidTr="00692703">
        <w:tc>
          <w:tcPr>
            <w:tcW w:w="9360" w:type="dxa"/>
            <w:tcMar>
              <w:top w:w="432" w:type="dxa"/>
            </w:tcMar>
          </w:tcPr>
          <w:p w14:paraId="7A9D3542" w14:textId="428924E6" w:rsidR="001755A8" w:rsidRPr="00CF1A49" w:rsidRDefault="00D76B39" w:rsidP="00913946">
            <w:pPr>
              <w:contextualSpacing w:val="0"/>
            </w:pPr>
            <w:r>
              <w:t xml:space="preserve">I am a software engineer looking out for roles in full stack projects in Java/.Net/Python using </w:t>
            </w:r>
            <w:proofErr w:type="spellStart"/>
            <w:r>
              <w:t>sql</w:t>
            </w:r>
            <w:proofErr w:type="spellEnd"/>
            <w:r>
              <w:t xml:space="preserve"> as backend</w:t>
            </w:r>
          </w:p>
        </w:tc>
      </w:tr>
    </w:tbl>
    <w:p w14:paraId="37AF9430" w14:textId="77777777" w:rsidR="004E01EB" w:rsidRPr="00CF1A49" w:rsidRDefault="00B863C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11644F6B5CB40D6A2382BCE9E2DC80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78D990E" w14:textId="77777777" w:rsidTr="00D66A52">
        <w:tc>
          <w:tcPr>
            <w:tcW w:w="9355" w:type="dxa"/>
          </w:tcPr>
          <w:p w14:paraId="65D4C0E3" w14:textId="0FED6D7D" w:rsidR="001D0BF1" w:rsidRPr="00CF1A49" w:rsidRDefault="00D76B39" w:rsidP="001D0BF1">
            <w:pPr>
              <w:pStyle w:val="Heading3"/>
              <w:contextualSpacing w:val="0"/>
              <w:outlineLvl w:val="2"/>
            </w:pPr>
            <w:r>
              <w:t>Dec 2008-Dec 2009</w:t>
            </w:r>
          </w:p>
          <w:p w14:paraId="2DF8C14C" w14:textId="133E506D" w:rsidR="001D0BF1" w:rsidRPr="00CF1A49" w:rsidRDefault="00D76B39" w:rsidP="001D0BF1">
            <w:pPr>
              <w:pStyle w:val="Heading2"/>
              <w:contextualSpacing w:val="0"/>
              <w:outlineLvl w:val="1"/>
            </w:pPr>
            <w:r>
              <w:t>accounts assisstant,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labsupplies india pvt ltd</w:t>
            </w:r>
          </w:p>
          <w:p w14:paraId="3B1C4B9D" w14:textId="265D1D5D" w:rsidR="001E3120" w:rsidRPr="00CF1A49" w:rsidRDefault="00D76B39" w:rsidP="001D0BF1">
            <w:pPr>
              <w:contextualSpacing w:val="0"/>
            </w:pPr>
            <w:r>
              <w:t>Manually tally invoices against credit of vendors -this service was not provided by automated software</w:t>
            </w:r>
          </w:p>
        </w:tc>
      </w:tr>
      <w:tr w:rsidR="00F61DF9" w:rsidRPr="00CF1A49" w14:paraId="171A65FF" w14:textId="77777777" w:rsidTr="00F61DF9">
        <w:tc>
          <w:tcPr>
            <w:tcW w:w="9355" w:type="dxa"/>
            <w:tcMar>
              <w:top w:w="216" w:type="dxa"/>
            </w:tcMar>
          </w:tcPr>
          <w:p w14:paraId="1E3591D1" w14:textId="09D3E650" w:rsidR="00F61DF9" w:rsidRPr="00CF1A49" w:rsidRDefault="00D76B39" w:rsidP="00F61DF9">
            <w:pPr>
              <w:pStyle w:val="Heading3"/>
              <w:contextualSpacing w:val="0"/>
              <w:outlineLvl w:val="2"/>
            </w:pPr>
            <w:r>
              <w:t>Nov2007-Dec2008</w:t>
            </w:r>
          </w:p>
          <w:p w14:paraId="0827CFB4" w14:textId="3876DB74" w:rsidR="00F61DF9" w:rsidRPr="00CF1A49" w:rsidRDefault="00D76B39" w:rsidP="00F61DF9">
            <w:pPr>
              <w:pStyle w:val="Heading2"/>
              <w:contextualSpacing w:val="0"/>
              <w:outlineLvl w:val="1"/>
            </w:pPr>
            <w:r>
              <w:t>software programmer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principal consulting group</w:t>
            </w:r>
          </w:p>
          <w:p w14:paraId="4994A7B8" w14:textId="77777777" w:rsidR="00F61DF9" w:rsidRDefault="00D76B39" w:rsidP="00F61DF9">
            <w:r>
              <w:t xml:space="preserve">Was in charge of exploring new software and plugins for various platforms such as </w:t>
            </w:r>
            <w:proofErr w:type="spellStart"/>
            <w:r>
              <w:t>crm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map,etc</w:t>
            </w:r>
            <w:proofErr w:type="spellEnd"/>
            <w:proofErr w:type="gramEnd"/>
          </w:p>
          <w:p w14:paraId="3622080D" w14:textId="77777777" w:rsidR="00D76B39" w:rsidRDefault="00D76B39" w:rsidP="00F61DF9">
            <w:r>
              <w:t>Attended sun java conference</w:t>
            </w:r>
          </w:p>
          <w:p w14:paraId="3B595F40" w14:textId="77777777" w:rsidR="00D76B39" w:rsidRDefault="00D76B39" w:rsidP="00F61DF9"/>
          <w:p w14:paraId="6EA7F6DC" w14:textId="1DB65288" w:rsidR="00D76B39" w:rsidRPr="00CF1A49" w:rsidRDefault="00D76B39" w:rsidP="00D76B39">
            <w:pPr>
              <w:pStyle w:val="Heading3"/>
              <w:contextualSpacing w:val="0"/>
              <w:outlineLvl w:val="2"/>
            </w:pPr>
            <w:r>
              <w:t>Oct 2006-March 2007</w:t>
            </w:r>
          </w:p>
          <w:p w14:paraId="3CB6433E" w14:textId="0639CA60" w:rsidR="00D76B39" w:rsidRPr="00CF1A49" w:rsidRDefault="00D76B39" w:rsidP="00D76B39">
            <w:pPr>
              <w:pStyle w:val="Heading2"/>
              <w:contextualSpacing w:val="0"/>
              <w:outlineLvl w:val="1"/>
            </w:pPr>
            <w:r>
              <w:t>programmer analyst</w:t>
            </w:r>
            <w:r w:rsidRPr="00CF1A49">
              <w:t xml:space="preserve">, </w:t>
            </w:r>
            <w:r>
              <w:rPr>
                <w:rStyle w:val="SubtleReference"/>
              </w:rPr>
              <w:t>element technologies inc</w:t>
            </w:r>
          </w:p>
          <w:p w14:paraId="5ECFCE1D" w14:textId="5C498BDE" w:rsidR="00D76B39" w:rsidRDefault="00D76B39" w:rsidP="00D76B39">
            <w:r>
              <w:t xml:space="preserve">Was trained on Base SAS 9.0 and </w:t>
            </w:r>
            <w:proofErr w:type="spellStart"/>
            <w:r>
              <w:t>Cplusplis</w:t>
            </w:r>
            <w:proofErr w:type="spellEnd"/>
            <w:r>
              <w:t xml:space="preserve"> </w:t>
            </w:r>
            <w:proofErr w:type="gramStart"/>
            <w:r>
              <w:t>object oriented</w:t>
            </w:r>
            <w:proofErr w:type="gramEnd"/>
            <w:r>
              <w:t xml:space="preserve"> concepts-attended virtual on phone interviews</w:t>
            </w:r>
          </w:p>
          <w:p w14:paraId="0C7AF73F" w14:textId="77777777" w:rsidR="00D76B39" w:rsidRDefault="00D76B39" w:rsidP="00D76B39"/>
          <w:p w14:paraId="646BF5C4" w14:textId="3E489C8F" w:rsidR="00D76B39" w:rsidRPr="00CF1A49" w:rsidRDefault="00D76B39" w:rsidP="00D76B39">
            <w:pPr>
              <w:pStyle w:val="Heading3"/>
              <w:contextualSpacing w:val="0"/>
              <w:outlineLvl w:val="2"/>
            </w:pPr>
            <w:r>
              <w:t>April 2005</w:t>
            </w:r>
            <w:r>
              <w:t>-</w:t>
            </w:r>
            <w:r>
              <w:t>June 2005</w:t>
            </w:r>
          </w:p>
          <w:p w14:paraId="1CC03DCB" w14:textId="7220BE4B" w:rsidR="00D76B39" w:rsidRPr="00CF1A49" w:rsidRDefault="00D76B39" w:rsidP="00D76B39">
            <w:pPr>
              <w:pStyle w:val="Heading2"/>
              <w:contextualSpacing w:val="0"/>
              <w:outlineLvl w:val="1"/>
            </w:pPr>
            <w:r>
              <w:t>research consultant</w:t>
            </w:r>
            <w:r w:rsidRPr="00CF1A49">
              <w:t xml:space="preserve"> </w:t>
            </w:r>
            <w:r>
              <w:rPr>
                <w:b w:val="0"/>
              </w:rPr>
              <w:t>HCL Technologies inc</w:t>
            </w:r>
          </w:p>
          <w:p w14:paraId="7A57D885" w14:textId="09DBC3D2" w:rsidR="00D76B39" w:rsidRDefault="00D76B39" w:rsidP="00D76B39">
            <w:r>
              <w:t xml:space="preserve">Created and presented a lot of Microsoft </w:t>
            </w:r>
            <w:proofErr w:type="spellStart"/>
            <w:r>
              <w:t>powerpoint</w:t>
            </w:r>
            <w:proofErr w:type="spellEnd"/>
            <w:r>
              <w:t xml:space="preserve"> presentations on topics like </w:t>
            </w:r>
            <w:proofErr w:type="gramStart"/>
            <w:r>
              <w:t>KYC(</w:t>
            </w:r>
            <w:proofErr w:type="gramEnd"/>
            <w:r>
              <w:t>Know your Client), Patriot Act, OCR, Business Process Management Modelling and other topics related to Bank Back office outsourcing,</w:t>
            </w:r>
          </w:p>
        </w:tc>
      </w:tr>
    </w:tbl>
    <w:sdt>
      <w:sdtPr>
        <w:alias w:val="Education:"/>
        <w:tag w:val="Education:"/>
        <w:id w:val="-1908763273"/>
        <w:placeholder>
          <w:docPart w:val="E26C55E74EDF4A22895921EC7CF0F27F"/>
        </w:placeholder>
        <w:temporary/>
        <w:showingPlcHdr/>
        <w15:appearance w15:val="hidden"/>
      </w:sdtPr>
      <w:sdtEndPr/>
      <w:sdtContent>
        <w:p w14:paraId="6AC7AEE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3D8991" w14:textId="77777777" w:rsidTr="00D66A52">
        <w:tc>
          <w:tcPr>
            <w:tcW w:w="9355" w:type="dxa"/>
          </w:tcPr>
          <w:p w14:paraId="098D5712" w14:textId="538370E1" w:rsidR="001D0BF1" w:rsidRPr="00CF1A49" w:rsidRDefault="00D76B39" w:rsidP="001D0BF1">
            <w:pPr>
              <w:pStyle w:val="Heading3"/>
              <w:contextualSpacing w:val="0"/>
              <w:outlineLvl w:val="2"/>
            </w:pPr>
            <w:r>
              <w:t>December 2005</w:t>
            </w:r>
          </w:p>
          <w:p w14:paraId="0E51F2EF" w14:textId="40197750" w:rsidR="001D0BF1" w:rsidRPr="00CF1A49" w:rsidRDefault="00D76B39" w:rsidP="001D0BF1">
            <w:pPr>
              <w:pStyle w:val="Heading2"/>
              <w:contextualSpacing w:val="0"/>
              <w:outlineLvl w:val="1"/>
            </w:pPr>
            <w:r>
              <w:t>MSTE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university of texas at dallas</w:t>
            </w:r>
          </w:p>
          <w:p w14:paraId="4DA43C22" w14:textId="77777777" w:rsidR="007538DC" w:rsidRDefault="00D76B39" w:rsidP="00D76B39">
            <w:pPr>
              <w:pStyle w:val="ListParagraph"/>
              <w:numPr>
                <w:ilvl w:val="0"/>
                <w:numId w:val="14"/>
              </w:numPr>
            </w:pPr>
            <w:r>
              <w:t>A lot of coursework on Engineering Mathematics such as Random Processes and Queuing Theory,</w:t>
            </w:r>
          </w:p>
          <w:p w14:paraId="2C236B60" w14:textId="77777777" w:rsidR="00D76B39" w:rsidRDefault="00D76B39" w:rsidP="00D76B39">
            <w:pPr>
              <w:pStyle w:val="ListParagraph"/>
              <w:numPr>
                <w:ilvl w:val="0"/>
                <w:numId w:val="14"/>
              </w:numPr>
            </w:pPr>
            <w:r>
              <w:t xml:space="preserve">Project on </w:t>
            </w:r>
            <w:proofErr w:type="spellStart"/>
            <w:r>
              <w:t>Interprocess</w:t>
            </w:r>
            <w:proofErr w:type="spellEnd"/>
            <w:r>
              <w:t xml:space="preserve"> Communication with implementation of deadlocks and mutual exclusive threads network</w:t>
            </w:r>
          </w:p>
          <w:p w14:paraId="3573B863" w14:textId="63396487" w:rsidR="00D76B39" w:rsidRDefault="00D76B39" w:rsidP="00D76B39">
            <w:pPr>
              <w:pStyle w:val="ListParagraph"/>
              <w:numPr>
                <w:ilvl w:val="0"/>
                <w:numId w:val="14"/>
              </w:numPr>
            </w:pPr>
            <w:r>
              <w:t>Signal Processing such as Digital Signal Processing and Adaptive Signal Processing-understanding the mathematical models</w:t>
            </w:r>
          </w:p>
          <w:p w14:paraId="330EBA1B" w14:textId="77777777" w:rsidR="00D76B39" w:rsidRDefault="00D76B39" w:rsidP="00D76B39">
            <w:pPr>
              <w:pStyle w:val="ListParagraph"/>
              <w:numPr>
                <w:ilvl w:val="0"/>
                <w:numId w:val="14"/>
              </w:numPr>
            </w:pPr>
            <w:r>
              <w:t>A paper on inter vehicular communication protocol</w:t>
            </w:r>
          </w:p>
          <w:p w14:paraId="3ABA3C6D" w14:textId="77777777" w:rsidR="00D76B39" w:rsidRDefault="00D76B39" w:rsidP="00D76B39"/>
          <w:p w14:paraId="78E1606F" w14:textId="2922E50F" w:rsidR="00D76B39" w:rsidRPr="00CF1A49" w:rsidRDefault="00D76B39" w:rsidP="00D76B39"/>
        </w:tc>
      </w:tr>
      <w:tr w:rsidR="00F61DF9" w:rsidRPr="00CF1A49" w14:paraId="7811FEB0" w14:textId="77777777" w:rsidTr="00F61DF9">
        <w:tc>
          <w:tcPr>
            <w:tcW w:w="9355" w:type="dxa"/>
            <w:tcMar>
              <w:top w:w="216" w:type="dxa"/>
            </w:tcMar>
          </w:tcPr>
          <w:p w14:paraId="48D37AA2" w14:textId="7A44D44F" w:rsidR="00F61DF9" w:rsidRPr="00CF1A49" w:rsidRDefault="00D76B39" w:rsidP="00F61DF9">
            <w:pPr>
              <w:pStyle w:val="Heading3"/>
              <w:contextualSpacing w:val="0"/>
              <w:outlineLvl w:val="2"/>
            </w:pPr>
            <w:r>
              <w:lastRenderedPageBreak/>
              <w:t>SEPTEMBER</w:t>
            </w:r>
            <w:r w:rsidR="00F61DF9" w:rsidRPr="00CF1A49">
              <w:t xml:space="preserve"> </w:t>
            </w:r>
            <w:r>
              <w:t>2001</w:t>
            </w:r>
          </w:p>
          <w:p w14:paraId="74147589" w14:textId="707F52FA" w:rsidR="00F61DF9" w:rsidRPr="00CF1A49" w:rsidRDefault="00D76B39" w:rsidP="00F61DF9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SIR M VISVESVERAYA INSTITUTE OF </w:t>
            </w:r>
            <w:proofErr w:type="gramStart"/>
            <w:r>
              <w:rPr>
                <w:rStyle w:val="SubtleReference"/>
              </w:rPr>
              <w:t>TECHNOL</w:t>
            </w:r>
            <w:r w:rsidR="00CA74FA">
              <w:rPr>
                <w:rStyle w:val="SubtleReference"/>
              </w:rPr>
              <w:t>OGY(</w:t>
            </w:r>
            <w:proofErr w:type="gramEnd"/>
            <w:r w:rsidR="00CA74FA">
              <w:rPr>
                <w:rStyle w:val="SubtleReference"/>
              </w:rPr>
              <w:t>BANGALORE UNIVERSITY)</w:t>
            </w:r>
          </w:p>
          <w:p w14:paraId="305DE9B3" w14:textId="77777777" w:rsidR="00F61DF9" w:rsidRDefault="00CA74FA" w:rsidP="00F61DF9">
            <w:r>
              <w:t>Simulated a y branch model for integrated optical y branch to be used for an I-</w:t>
            </w:r>
            <w:proofErr w:type="gramStart"/>
            <w:r>
              <w:t>FOG(</w:t>
            </w:r>
            <w:proofErr w:type="spellStart"/>
            <w:proofErr w:type="gramEnd"/>
            <w:r>
              <w:t>Interferrometric</w:t>
            </w:r>
            <w:proofErr w:type="spellEnd"/>
            <w:r>
              <w:t xml:space="preserve"> Fiber Optic Gyroscope) using BPM(Beam propagation Method)</w:t>
            </w:r>
          </w:p>
          <w:p w14:paraId="4FEDFD0F" w14:textId="4F231EE6" w:rsidR="00CA74FA" w:rsidRDefault="00CA74FA" w:rsidP="00F61DF9">
            <w:r>
              <w:t xml:space="preserve">@ECE </w:t>
            </w:r>
            <w:proofErr w:type="spellStart"/>
            <w:proofErr w:type="gramStart"/>
            <w:r>
              <w:t>Dept,IISc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Bengaluru,India</w:t>
            </w:r>
            <w:proofErr w:type="spellEnd"/>
          </w:p>
        </w:tc>
      </w:tr>
    </w:tbl>
    <w:sdt>
      <w:sdtPr>
        <w:alias w:val="Skills:"/>
        <w:tag w:val="Skills:"/>
        <w:id w:val="-1392877668"/>
        <w:placeholder>
          <w:docPart w:val="C229F40A4BE446568314A5343EB794E4"/>
        </w:placeholder>
        <w:temporary/>
        <w:showingPlcHdr/>
        <w15:appearance w15:val="hidden"/>
      </w:sdtPr>
      <w:sdtEndPr/>
      <w:sdtContent>
        <w:p w14:paraId="6564A8C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D41B6DF" w14:textId="77777777" w:rsidTr="00CF1A49">
        <w:tc>
          <w:tcPr>
            <w:tcW w:w="4675" w:type="dxa"/>
          </w:tcPr>
          <w:p w14:paraId="61AB205F" w14:textId="68DACA73" w:rsidR="001E3120" w:rsidRPr="006E1507" w:rsidRDefault="00CA74FA" w:rsidP="006E1507">
            <w:pPr>
              <w:pStyle w:val="ListBullet"/>
              <w:contextualSpacing w:val="0"/>
            </w:pPr>
            <w:r>
              <w:t>Interested in learning new skills</w:t>
            </w:r>
          </w:p>
          <w:p w14:paraId="7D05CD0D" w14:textId="0CFC3B61" w:rsidR="001F4E6D" w:rsidRPr="006E1507" w:rsidRDefault="00CA74FA" w:rsidP="006E1507">
            <w:pPr>
              <w:pStyle w:val="ListBullet"/>
              <w:contextualSpacing w:val="0"/>
            </w:pPr>
            <w:r>
              <w:t>Consolidate everyday work into a project</w:t>
            </w:r>
          </w:p>
        </w:tc>
        <w:tc>
          <w:tcPr>
            <w:tcW w:w="4675" w:type="dxa"/>
            <w:tcMar>
              <w:left w:w="360" w:type="dxa"/>
            </w:tcMar>
          </w:tcPr>
          <w:p w14:paraId="6298652E" w14:textId="47FE3464" w:rsidR="003A0632" w:rsidRPr="006E1507" w:rsidRDefault="00CA74FA" w:rsidP="006E1507">
            <w:pPr>
              <w:pStyle w:val="ListBullet"/>
              <w:contextualSpacing w:val="0"/>
            </w:pPr>
            <w:r>
              <w:t>Maintain team spirit</w:t>
            </w:r>
          </w:p>
          <w:p w14:paraId="0B6E807D" w14:textId="06174F71" w:rsidR="001E3120" w:rsidRPr="006E1507" w:rsidRDefault="00CA74FA" w:rsidP="006E1507">
            <w:pPr>
              <w:pStyle w:val="ListBullet"/>
              <w:contextualSpacing w:val="0"/>
            </w:pPr>
            <w:r>
              <w:t>Positive framework of mind</w:t>
            </w:r>
          </w:p>
          <w:p w14:paraId="2943E8AB" w14:textId="71BF6E24" w:rsidR="001E3120" w:rsidRPr="006E1507" w:rsidRDefault="00CA74FA" w:rsidP="006E1507">
            <w:pPr>
              <w:pStyle w:val="ListBullet"/>
              <w:contextualSpacing w:val="0"/>
            </w:pPr>
            <w:r>
              <w:t>Adhere to Pre-planned Project development layout</w:t>
            </w:r>
          </w:p>
        </w:tc>
      </w:tr>
    </w:tbl>
    <w:sdt>
      <w:sdtPr>
        <w:alias w:val="Activities:"/>
        <w:tag w:val="Activities:"/>
        <w:id w:val="1223332893"/>
        <w:placeholder>
          <w:docPart w:val="777DB109271942EC9CBAF313D9E69B1C"/>
        </w:placeholder>
        <w:temporary/>
        <w:showingPlcHdr/>
        <w15:appearance w15:val="hidden"/>
      </w:sdtPr>
      <w:sdtEndPr/>
      <w:sdtContent>
        <w:p w14:paraId="4D115F2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E7D3D35" w14:textId="4EAF0B55" w:rsidR="00B51D1B" w:rsidRDefault="00CA74FA" w:rsidP="006E1507">
      <w:r>
        <w:t>Love swimming-know freestyle /back</w:t>
      </w:r>
    </w:p>
    <w:p w14:paraId="2C528CB1" w14:textId="787FEDA6" w:rsidR="00CA74FA" w:rsidRDefault="00CA74FA" w:rsidP="006E1507">
      <w:r>
        <w:t>Love to read interesting books with new ideas</w:t>
      </w:r>
    </w:p>
    <w:p w14:paraId="5ECCE786" w14:textId="70FFFD6F" w:rsidR="00CA74FA" w:rsidRDefault="00CA74FA" w:rsidP="006E1507">
      <w:r>
        <w:t>Listen and learn music-have learnt south Indian Carnatic music in the past</w:t>
      </w:r>
    </w:p>
    <w:p w14:paraId="27AA75CD" w14:textId="51A0EBD3" w:rsidR="00CA74FA" w:rsidRDefault="00CA74FA" w:rsidP="006E1507">
      <w:r>
        <w:t>Like to solve puzzles</w:t>
      </w:r>
    </w:p>
    <w:p w14:paraId="1117F09E" w14:textId="77777777" w:rsidR="00CA74FA" w:rsidRPr="006E1507" w:rsidRDefault="00CA74FA" w:rsidP="006E1507"/>
    <w:sectPr w:rsidR="00CA74F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31822" w14:textId="77777777" w:rsidR="00D76B39" w:rsidRDefault="00D76B39" w:rsidP="0068194B">
      <w:r>
        <w:separator/>
      </w:r>
    </w:p>
    <w:p w14:paraId="66E19D87" w14:textId="77777777" w:rsidR="00D76B39" w:rsidRDefault="00D76B39"/>
    <w:p w14:paraId="78652153" w14:textId="77777777" w:rsidR="00D76B39" w:rsidRDefault="00D76B39"/>
  </w:endnote>
  <w:endnote w:type="continuationSeparator" w:id="0">
    <w:p w14:paraId="0A8DE44B" w14:textId="77777777" w:rsidR="00D76B39" w:rsidRDefault="00D76B39" w:rsidP="0068194B">
      <w:r>
        <w:continuationSeparator/>
      </w:r>
    </w:p>
    <w:p w14:paraId="007BCA58" w14:textId="77777777" w:rsidR="00D76B39" w:rsidRDefault="00D76B39"/>
    <w:p w14:paraId="280E552E" w14:textId="77777777" w:rsidR="00D76B39" w:rsidRDefault="00D76B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F25E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1D766" w14:textId="77777777" w:rsidR="00D76B39" w:rsidRDefault="00D76B39" w:rsidP="0068194B">
      <w:r>
        <w:separator/>
      </w:r>
    </w:p>
    <w:p w14:paraId="7CD11FEB" w14:textId="77777777" w:rsidR="00D76B39" w:rsidRDefault="00D76B39"/>
    <w:p w14:paraId="7DC27F97" w14:textId="77777777" w:rsidR="00D76B39" w:rsidRDefault="00D76B39"/>
  </w:footnote>
  <w:footnote w:type="continuationSeparator" w:id="0">
    <w:p w14:paraId="5725C7C8" w14:textId="77777777" w:rsidR="00D76B39" w:rsidRDefault="00D76B39" w:rsidP="0068194B">
      <w:r>
        <w:continuationSeparator/>
      </w:r>
    </w:p>
    <w:p w14:paraId="5F6E29B5" w14:textId="77777777" w:rsidR="00D76B39" w:rsidRDefault="00D76B39"/>
    <w:p w14:paraId="2042EDBB" w14:textId="77777777" w:rsidR="00D76B39" w:rsidRDefault="00D76B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786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077170" wp14:editId="09977B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009D8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4128F6"/>
    <w:multiLevelType w:val="hybridMultilevel"/>
    <w:tmpl w:val="4CFC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3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3CB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74FA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6B3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A050"/>
  <w15:chartTrackingRefBased/>
  <w15:docId w15:val="{A0200D04-23F1-4B43-9BDF-13C3A094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\AppData\Local\Microsoft\Office\16.0\DTS\en-US%7b0AA963CE-1064-49D7-A32E-752E20CFDD6F%7d\%7b4C52260E-636D-4027-96E2-29B7F83D6F3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52B6327A6C46D995BEB6E459F1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527D-B2E6-4027-9997-5C2560FBC8D2}"/>
      </w:docPartPr>
      <w:docPartBody>
        <w:p w:rsidR="00000000" w:rsidRDefault="00683EB1">
          <w:pPr>
            <w:pStyle w:val="2552B6327A6C46D995BEB6E459F1B4D9"/>
          </w:pPr>
          <w:r w:rsidRPr="00CF1A49">
            <w:t>·</w:t>
          </w:r>
        </w:p>
      </w:docPartBody>
    </w:docPart>
    <w:docPart>
      <w:docPartPr>
        <w:name w:val="8DE20E0347684193A57068D3FE18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9512-7CC9-4EA4-AD35-957679DC1A47}"/>
      </w:docPartPr>
      <w:docPartBody>
        <w:p w:rsidR="00000000" w:rsidRDefault="00683EB1">
          <w:pPr>
            <w:pStyle w:val="8DE20E0347684193A57068D3FE18C619"/>
          </w:pPr>
          <w:r w:rsidRPr="00CF1A49">
            <w:t>·</w:t>
          </w:r>
        </w:p>
      </w:docPartBody>
    </w:docPart>
    <w:docPart>
      <w:docPartPr>
        <w:name w:val="1D4C294783744CFB8086C385AB71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713F8-CF7E-4A38-B76B-D2BE396D107F}"/>
      </w:docPartPr>
      <w:docPartBody>
        <w:p w:rsidR="00000000" w:rsidRDefault="00683EB1">
          <w:pPr>
            <w:pStyle w:val="1D4C294783744CFB8086C385AB716B53"/>
          </w:pPr>
          <w:r w:rsidRPr="00CF1A49">
            <w:t>·</w:t>
          </w:r>
        </w:p>
      </w:docPartBody>
    </w:docPart>
    <w:docPart>
      <w:docPartPr>
        <w:name w:val="D11644F6B5CB40D6A2382BCE9E2D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D2E11-77BF-41EA-ACC8-E5783DB479AE}"/>
      </w:docPartPr>
      <w:docPartBody>
        <w:p w:rsidR="00000000" w:rsidRDefault="00683EB1">
          <w:pPr>
            <w:pStyle w:val="D11644F6B5CB40D6A2382BCE9E2DC808"/>
          </w:pPr>
          <w:r w:rsidRPr="00CF1A49">
            <w:t>Experience</w:t>
          </w:r>
        </w:p>
      </w:docPartBody>
    </w:docPart>
    <w:docPart>
      <w:docPartPr>
        <w:name w:val="E26C55E74EDF4A22895921EC7CF0F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AF1E-7B79-493D-94EC-7BF97E1D74DD}"/>
      </w:docPartPr>
      <w:docPartBody>
        <w:p w:rsidR="00000000" w:rsidRDefault="00683EB1">
          <w:pPr>
            <w:pStyle w:val="E26C55E74EDF4A22895921EC7CF0F27F"/>
          </w:pPr>
          <w:r w:rsidRPr="00CF1A49">
            <w:t>Education</w:t>
          </w:r>
        </w:p>
      </w:docPartBody>
    </w:docPart>
    <w:docPart>
      <w:docPartPr>
        <w:name w:val="C229F40A4BE446568314A5343EB79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07578-D7E6-4776-96E3-D49A004367CA}"/>
      </w:docPartPr>
      <w:docPartBody>
        <w:p w:rsidR="00000000" w:rsidRDefault="00683EB1">
          <w:pPr>
            <w:pStyle w:val="C229F40A4BE446568314A5343EB794E4"/>
          </w:pPr>
          <w:r w:rsidRPr="00CF1A49">
            <w:t>Skills</w:t>
          </w:r>
        </w:p>
      </w:docPartBody>
    </w:docPart>
    <w:docPart>
      <w:docPartPr>
        <w:name w:val="777DB109271942EC9CBAF313D9E6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6CAC-D27A-4F17-81FB-D1D868697636}"/>
      </w:docPartPr>
      <w:docPartBody>
        <w:p w:rsidR="00000000" w:rsidRDefault="00683EB1">
          <w:pPr>
            <w:pStyle w:val="777DB109271942EC9CBAF313D9E69B1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FA0E9229446C3AB197E12B05E2C24">
    <w:name w:val="516FA0E9229446C3AB197E12B05E2C2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85588E969F14F66878B1B4CE2771EBA">
    <w:name w:val="A85588E969F14F66878B1B4CE2771EBA"/>
  </w:style>
  <w:style w:type="paragraph" w:customStyle="1" w:styleId="70D157A2FEB144B2B037AB10373E7B1F">
    <w:name w:val="70D157A2FEB144B2B037AB10373E7B1F"/>
  </w:style>
  <w:style w:type="paragraph" w:customStyle="1" w:styleId="2552B6327A6C46D995BEB6E459F1B4D9">
    <w:name w:val="2552B6327A6C46D995BEB6E459F1B4D9"/>
  </w:style>
  <w:style w:type="paragraph" w:customStyle="1" w:styleId="9AA650A8228A469BB46A8F672D171519">
    <w:name w:val="9AA650A8228A469BB46A8F672D171519"/>
  </w:style>
  <w:style w:type="paragraph" w:customStyle="1" w:styleId="59C9E8D602864DBB84B5460DE388C68E">
    <w:name w:val="59C9E8D602864DBB84B5460DE388C68E"/>
  </w:style>
  <w:style w:type="paragraph" w:customStyle="1" w:styleId="8DE20E0347684193A57068D3FE18C619">
    <w:name w:val="8DE20E0347684193A57068D3FE18C619"/>
  </w:style>
  <w:style w:type="paragraph" w:customStyle="1" w:styleId="5558AA5D1697438FA08C30B95EF5CEAE">
    <w:name w:val="5558AA5D1697438FA08C30B95EF5CEAE"/>
  </w:style>
  <w:style w:type="paragraph" w:customStyle="1" w:styleId="1D4C294783744CFB8086C385AB716B53">
    <w:name w:val="1D4C294783744CFB8086C385AB716B53"/>
  </w:style>
  <w:style w:type="paragraph" w:customStyle="1" w:styleId="262316392A674896850083942A9CEA32">
    <w:name w:val="262316392A674896850083942A9CEA32"/>
  </w:style>
  <w:style w:type="paragraph" w:customStyle="1" w:styleId="4B40B397EDE243FB8B1D9CEDC49C25F1">
    <w:name w:val="4B40B397EDE243FB8B1D9CEDC49C25F1"/>
  </w:style>
  <w:style w:type="paragraph" w:customStyle="1" w:styleId="D11644F6B5CB40D6A2382BCE9E2DC808">
    <w:name w:val="D11644F6B5CB40D6A2382BCE9E2DC808"/>
  </w:style>
  <w:style w:type="paragraph" w:customStyle="1" w:styleId="E42167A9C4474EECBB1B568F8F5F9DF8">
    <w:name w:val="E42167A9C4474EECBB1B568F8F5F9DF8"/>
  </w:style>
  <w:style w:type="paragraph" w:customStyle="1" w:styleId="9AA0AA13150045C6BFC710707F4BB52A">
    <w:name w:val="9AA0AA13150045C6BFC710707F4BB52A"/>
  </w:style>
  <w:style w:type="paragraph" w:customStyle="1" w:styleId="1E4E64EBA95B4BC4BBBE51B10DB4190A">
    <w:name w:val="1E4E64EBA95B4BC4BBBE51B10DB4190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E7A08F44D4E4344B3D71E62450C66E5">
    <w:name w:val="FE7A08F44D4E4344B3D71E62450C66E5"/>
  </w:style>
  <w:style w:type="paragraph" w:customStyle="1" w:styleId="0610883150FD478A829FBBB2C0D00048">
    <w:name w:val="0610883150FD478A829FBBB2C0D00048"/>
  </w:style>
  <w:style w:type="paragraph" w:customStyle="1" w:styleId="7FCFB3CF42DE4B0BBF98C860797B9E1E">
    <w:name w:val="7FCFB3CF42DE4B0BBF98C860797B9E1E"/>
  </w:style>
  <w:style w:type="paragraph" w:customStyle="1" w:styleId="EECDBAD9934541D38D9BF294DF20E4E8">
    <w:name w:val="EECDBAD9934541D38D9BF294DF20E4E8"/>
  </w:style>
  <w:style w:type="paragraph" w:customStyle="1" w:styleId="2529AD839DD54EECB1D80F4B32F1CC14">
    <w:name w:val="2529AD839DD54EECB1D80F4B32F1CC14"/>
  </w:style>
  <w:style w:type="paragraph" w:customStyle="1" w:styleId="DA6810BDB5C34D5997B2347232C589C9">
    <w:name w:val="DA6810BDB5C34D5997B2347232C589C9"/>
  </w:style>
  <w:style w:type="paragraph" w:customStyle="1" w:styleId="437818F5C875441984B0AF922DF19EDB">
    <w:name w:val="437818F5C875441984B0AF922DF19EDB"/>
  </w:style>
  <w:style w:type="paragraph" w:customStyle="1" w:styleId="E26C55E74EDF4A22895921EC7CF0F27F">
    <w:name w:val="E26C55E74EDF4A22895921EC7CF0F27F"/>
  </w:style>
  <w:style w:type="paragraph" w:customStyle="1" w:styleId="04AE51F14F6E42CEB2BBC3A609E96516">
    <w:name w:val="04AE51F14F6E42CEB2BBC3A609E96516"/>
  </w:style>
  <w:style w:type="paragraph" w:customStyle="1" w:styleId="F25FE631064546129825D6D08FC9155E">
    <w:name w:val="F25FE631064546129825D6D08FC9155E"/>
  </w:style>
  <w:style w:type="paragraph" w:customStyle="1" w:styleId="0B58D3C281FB4AE7A2B05835B678A6EE">
    <w:name w:val="0B58D3C281FB4AE7A2B05835B678A6EE"/>
  </w:style>
  <w:style w:type="paragraph" w:customStyle="1" w:styleId="08A71CB2686447E1B07056F264BD9CFE">
    <w:name w:val="08A71CB2686447E1B07056F264BD9CFE"/>
  </w:style>
  <w:style w:type="paragraph" w:customStyle="1" w:styleId="D607AD042AAE42BDA609B49E3D8D8E5B">
    <w:name w:val="D607AD042AAE42BDA609B49E3D8D8E5B"/>
  </w:style>
  <w:style w:type="paragraph" w:customStyle="1" w:styleId="829737B719B247D7B2129A6FDECA5583">
    <w:name w:val="829737B719B247D7B2129A6FDECA5583"/>
  </w:style>
  <w:style w:type="paragraph" w:customStyle="1" w:styleId="28AC466A593045519F3A1990BA54D747">
    <w:name w:val="28AC466A593045519F3A1990BA54D747"/>
  </w:style>
  <w:style w:type="paragraph" w:customStyle="1" w:styleId="4008BF2F9ED04970B30DE75032FF1F55">
    <w:name w:val="4008BF2F9ED04970B30DE75032FF1F55"/>
  </w:style>
  <w:style w:type="paragraph" w:customStyle="1" w:styleId="7D2CAFFADDDF437FAC4EE15D99163CD3">
    <w:name w:val="7D2CAFFADDDF437FAC4EE15D99163CD3"/>
  </w:style>
  <w:style w:type="paragraph" w:customStyle="1" w:styleId="7A0C98D8750047AFA0E5F2AFCF4C4520">
    <w:name w:val="7A0C98D8750047AFA0E5F2AFCF4C4520"/>
  </w:style>
  <w:style w:type="paragraph" w:customStyle="1" w:styleId="C229F40A4BE446568314A5343EB794E4">
    <w:name w:val="C229F40A4BE446568314A5343EB794E4"/>
  </w:style>
  <w:style w:type="paragraph" w:customStyle="1" w:styleId="93E7610A11B44EF0BCB99F323D0A60F8">
    <w:name w:val="93E7610A11B44EF0BCB99F323D0A60F8"/>
  </w:style>
  <w:style w:type="paragraph" w:customStyle="1" w:styleId="57C365ECA5A143AD9471E3C2CB1CA6BE">
    <w:name w:val="57C365ECA5A143AD9471E3C2CB1CA6BE"/>
  </w:style>
  <w:style w:type="paragraph" w:customStyle="1" w:styleId="6C319F56FAFC42679822D4DE3194C7C7">
    <w:name w:val="6C319F56FAFC42679822D4DE3194C7C7"/>
  </w:style>
  <w:style w:type="paragraph" w:customStyle="1" w:styleId="CE5B2BAAAA064FABA032720E50BCEB17">
    <w:name w:val="CE5B2BAAAA064FABA032720E50BCEB17"/>
  </w:style>
  <w:style w:type="paragraph" w:customStyle="1" w:styleId="85C08B47E5A7481D8986B18FF83E2ED2">
    <w:name w:val="85C08B47E5A7481D8986B18FF83E2ED2"/>
  </w:style>
  <w:style w:type="paragraph" w:customStyle="1" w:styleId="777DB109271942EC9CBAF313D9E69B1C">
    <w:name w:val="777DB109271942EC9CBAF313D9E69B1C"/>
  </w:style>
  <w:style w:type="paragraph" w:customStyle="1" w:styleId="2C84E413EC1646FFA7E8026E38DFA87F">
    <w:name w:val="2C84E413EC1646FFA7E8026E38DFA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{4C52260E-636D-4027-96E2-29B7F83D6F35}tf16402488_win32</Template>
  <TotalTime>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Gopalarathnam</dc:creator>
  <cp:keywords/>
  <dc:description/>
  <cp:lastModifiedBy>Deepa Gopalarathnam</cp:lastModifiedBy>
  <cp:revision>2</cp:revision>
  <dcterms:created xsi:type="dcterms:W3CDTF">2020-10-07T18:20:00Z</dcterms:created>
  <dcterms:modified xsi:type="dcterms:W3CDTF">2020-10-07T18:20:00Z</dcterms:modified>
  <cp:category/>
</cp:coreProperties>
</file>